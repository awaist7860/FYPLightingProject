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845A" w14:textId="77777777" w:rsidR="00C6554A" w:rsidRPr="008B5277" w:rsidRDefault="002554CD" w:rsidP="00C6554A">
      <w:pPr>
        <w:pStyle w:val="Photo"/>
      </w:pPr>
      <w:r w:rsidRPr="008B5277">
        <w:rPr>
          <w:noProof/>
        </w:rPr>
        <w:drawing>
          <wp:inline distT="0" distB="0" distL="0" distR="0" wp14:anchorId="18FD2862" wp14:editId="4302FD49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54D2F42" w14:textId="318D53A1" w:rsidR="00C6554A" w:rsidRDefault="00906075" w:rsidP="00C6554A">
      <w:pPr>
        <w:pStyle w:val="Title"/>
      </w:pPr>
      <w:r>
        <w:t>Lighting and Rendering in the Unity Game Engine</w:t>
      </w:r>
    </w:p>
    <w:p w14:paraId="0D1AEA85" w14:textId="4CC8E862" w:rsidR="00C6554A" w:rsidRPr="00D5413C" w:rsidRDefault="00906075" w:rsidP="00C6554A">
      <w:pPr>
        <w:pStyle w:val="Subtitle"/>
      </w:pPr>
      <w:r>
        <w:t>Final Year Report</w:t>
      </w:r>
    </w:p>
    <w:p w14:paraId="79FA0F21" w14:textId="77777777" w:rsidR="007A5CE6" w:rsidRDefault="00906075" w:rsidP="00C6554A">
      <w:pPr>
        <w:pStyle w:val="ContactInfo"/>
      </w:pPr>
      <w:r>
        <w:t>Awais Tasleem</w:t>
      </w:r>
      <w:r w:rsidR="00C6554A">
        <w:rPr>
          <w:lang w:val="en-GB" w:bidi="en-GB"/>
        </w:rPr>
        <w:t xml:space="preserve"> </w:t>
      </w:r>
      <w:r w:rsidRPr="00906075">
        <w:rPr>
          <w:lang w:val="en-GB" w:bidi="en-GB"/>
        </w:rPr>
        <w:t xml:space="preserve">SGB849 @00514972 </w:t>
      </w:r>
      <w:r w:rsidR="00C6554A">
        <w:rPr>
          <w:lang w:val="en-GB" w:bidi="en-GB"/>
        </w:rPr>
        <w:t xml:space="preserve">| </w:t>
      </w:r>
      <w:r>
        <w:t>Final Year Project</w:t>
      </w:r>
      <w:r w:rsidR="00C6554A">
        <w:rPr>
          <w:lang w:val="en-GB" w:bidi="en-GB"/>
        </w:rPr>
        <w:t xml:space="preserve"> | </w:t>
      </w:r>
      <w:r>
        <w:t>3/7/2023</w:t>
      </w:r>
    </w:p>
    <w:p w14:paraId="59F260EC" w14:textId="77777777" w:rsidR="007A5CE6" w:rsidRDefault="007A5CE6" w:rsidP="007A5CE6">
      <w:pPr>
        <w:pStyle w:val="ContactInfo"/>
        <w:jc w:val="left"/>
      </w:pPr>
    </w:p>
    <w:p w14:paraId="15DCB39D" w14:textId="77777777" w:rsidR="007A5CE6" w:rsidRDefault="007A5CE6" w:rsidP="007A5CE6">
      <w:pPr>
        <w:pStyle w:val="ContactInfo"/>
        <w:jc w:val="left"/>
      </w:pPr>
    </w:p>
    <w:p w14:paraId="5CA3A73D" w14:textId="092356F5" w:rsidR="00C6554A" w:rsidRDefault="00C6554A" w:rsidP="00C6554A">
      <w:pPr>
        <w:pStyle w:val="ContactInfo"/>
      </w:pPr>
      <w:r>
        <w:rPr>
          <w:lang w:val="en-GB" w:bidi="en-GB"/>
        </w:rPr>
        <w:br w:type="page"/>
      </w:r>
    </w:p>
    <w:sdt>
      <w:sdtPr>
        <w:alias w:val="Heading 1:"/>
        <w:tag w:val="Heading 1:"/>
        <w:id w:val="1549648056"/>
        <w:placeholder>
          <w:docPart w:val="84B89D068A2141C0A8E128A33676E0E7"/>
        </w:placeholder>
        <w:temporary/>
        <w:showingPlcHdr/>
        <w15:appearance w15:val="hidden"/>
      </w:sdtPr>
      <w:sdtContent>
        <w:p w14:paraId="0D53AE79" w14:textId="77777777" w:rsidR="00C6554A" w:rsidRDefault="00C6554A" w:rsidP="00C6554A">
          <w:pPr>
            <w:pStyle w:val="Heading1"/>
          </w:pPr>
          <w:r>
            <w:rPr>
              <w:lang w:val="en-GB" w:bidi="en-GB"/>
            </w:rPr>
            <w:t>Heading 1</w:t>
          </w:r>
        </w:p>
      </w:sdtContent>
    </w:sdt>
    <w:sdt>
      <w:sdtPr>
        <w:alias w:val="Paragraph Text:"/>
        <w:tag w:val="Paragraph Text:"/>
        <w:id w:val="-335997730"/>
        <w:placeholder>
          <w:docPart w:val="4E70A4BD16054BDD98236BE427DDBBE0"/>
        </w:placeholder>
        <w:temporary/>
        <w:showingPlcHdr/>
        <w15:appearance w15:val="hidden"/>
      </w:sdtPr>
      <w:sdtContent>
        <w:p w14:paraId="5E590D3B" w14:textId="77777777" w:rsidR="00C6554A" w:rsidRDefault="00C6554A" w:rsidP="00C6554A">
          <w:r>
            <w:rPr>
              <w:lang w:val="en-GB" w:bidi="en-GB"/>
            </w:rPr>
            <w:t>To replace the placeholder text on this page, you can just select it all and then start typing. But don’t do that just yet!</w:t>
          </w:r>
        </w:p>
        <w:p w14:paraId="195D6FE5" w14:textId="1710514B" w:rsidR="00C6554A" w:rsidRDefault="00C6554A" w:rsidP="00C6554A">
          <w:r>
            <w:rPr>
              <w:lang w:val="en-GB" w:bidi="en-GB"/>
            </w:rP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5C635F251BB54205A705F575BEDBC2C8"/>
        </w:placeholder>
        <w:temporary/>
        <w:showingPlcHdr/>
        <w15:appearance w15:val="hidden"/>
      </w:sdtPr>
      <w:sdtContent>
        <w:p w14:paraId="309A6767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rPr>
              <w:lang w:val="en-GB" w:bidi="en-GB"/>
            </w:rPr>
            <w:t xml:space="preserve">Need a heading? On the Home tab, in the Styles gallery, just click the heading style you want. </w:t>
          </w:r>
        </w:p>
        <w:p w14:paraId="2E7DB1A3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rPr>
              <w:lang w:val="en-GB" w:bidi="en-GB"/>
            </w:rPr>
            <w:t>Notice other styles in that gallery as well, such as for a quote, a numbered list or a bulleted list like this one.</w:t>
          </w:r>
        </w:p>
        <w:p w14:paraId="27147E2D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rPr>
              <w:lang w:val="en-GB" w:bidi="en-GB"/>
            </w:rPr>
            <w:t>For best results when selecting text to copy or edit, don’t include space to the left or right of the characters in your selection.</w:t>
          </w:r>
        </w:p>
      </w:sdtContent>
    </w:sdt>
    <w:p w14:paraId="58395485" w14:textId="77777777" w:rsidR="00C6554A" w:rsidRPr="00D5413C" w:rsidRDefault="00000000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593ADA71022249AF8BE0DE2972D50D14"/>
          </w:placeholder>
          <w:temporary/>
          <w:showingPlcHdr/>
          <w15:appearance w15:val="hidden"/>
        </w:sdtPr>
        <w:sdtContent>
          <w:r w:rsidR="00C6554A">
            <w:rPr>
              <w:lang w:val="en-GB" w:bidi="en-GB"/>
            </w:rPr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0F4F9067EBA44D17B08E21DA7A9B77DD"/>
        </w:placeholder>
        <w:temporary/>
        <w:showingPlcHdr/>
        <w15:appearance w15:val="hidden"/>
      </w:sdtPr>
      <w:sdtContent>
        <w:p w14:paraId="2A6C59CB" w14:textId="77777777" w:rsidR="00C6554A" w:rsidRDefault="00C6554A" w:rsidP="00C6554A">
          <w:r>
            <w:rPr>
              <w:lang w:val="en-GB" w:bidi="en-GB"/>
            </w:rPr>
            <w:t>You might like the photo on the cover page as much as we do, but if it’s not ideal for your report, it’s easy to replace it with your own.</w:t>
          </w:r>
        </w:p>
        <w:p w14:paraId="19BD94AB" w14:textId="77777777" w:rsidR="002C74C0" w:rsidRDefault="00C6554A">
          <w:r>
            <w:rPr>
              <w:lang w:val="en-GB" w:bidi="en-GB"/>
            </w:rPr>
            <w:t>Just delete the placeholder picture. Then, on the Insert tab, click Picture to select one from your files.</w:t>
          </w:r>
        </w:p>
      </w:sdtContent>
    </w:sdt>
    <w:sectPr w:rsidR="002C74C0" w:rsidSect="00C8610B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D19A4" w14:textId="77777777" w:rsidR="00CE755E" w:rsidRDefault="00CE755E" w:rsidP="00C6554A">
      <w:pPr>
        <w:spacing w:before="0" w:after="0" w:line="240" w:lineRule="auto"/>
      </w:pPr>
      <w:r>
        <w:separator/>
      </w:r>
    </w:p>
  </w:endnote>
  <w:endnote w:type="continuationSeparator" w:id="0">
    <w:p w14:paraId="7C80A290" w14:textId="77777777" w:rsidR="00CE755E" w:rsidRDefault="00CE755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F4D7" w14:textId="77777777" w:rsidR="002163EE" w:rsidRDefault="00ED7C44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\* Arabic  \* MERGEFORMAT </w:instrText>
    </w:r>
    <w:r>
      <w:rPr>
        <w:lang w:val="en-GB" w:bidi="en-GB"/>
      </w:rPr>
      <w:fldChar w:fldCharType="separate"/>
    </w:r>
    <w:r w:rsidR="00624D0B">
      <w:rPr>
        <w:noProof/>
        <w:lang w:val="en-GB" w:bidi="en-GB"/>
      </w:rPr>
      <w:t>1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5FFCD" w14:textId="77777777" w:rsidR="00CE755E" w:rsidRDefault="00CE755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1B7CC8F" w14:textId="77777777" w:rsidR="00CE755E" w:rsidRDefault="00CE755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40557383">
    <w:abstractNumId w:val="9"/>
  </w:num>
  <w:num w:numId="2" w16cid:durableId="1434477864">
    <w:abstractNumId w:val="8"/>
  </w:num>
  <w:num w:numId="3" w16cid:durableId="1395544381">
    <w:abstractNumId w:val="8"/>
  </w:num>
  <w:num w:numId="4" w16cid:durableId="1615864061">
    <w:abstractNumId w:val="9"/>
  </w:num>
  <w:num w:numId="5" w16cid:durableId="623771942">
    <w:abstractNumId w:val="12"/>
  </w:num>
  <w:num w:numId="6" w16cid:durableId="1972008473">
    <w:abstractNumId w:val="10"/>
  </w:num>
  <w:num w:numId="7" w16cid:durableId="495222394">
    <w:abstractNumId w:val="11"/>
  </w:num>
  <w:num w:numId="8" w16cid:durableId="1487090431">
    <w:abstractNumId w:val="7"/>
  </w:num>
  <w:num w:numId="9" w16cid:durableId="1339577519">
    <w:abstractNumId w:val="6"/>
  </w:num>
  <w:num w:numId="10" w16cid:durableId="629940169">
    <w:abstractNumId w:val="5"/>
  </w:num>
  <w:num w:numId="11" w16cid:durableId="1395465347">
    <w:abstractNumId w:val="4"/>
  </w:num>
  <w:num w:numId="12" w16cid:durableId="1038703091">
    <w:abstractNumId w:val="3"/>
  </w:num>
  <w:num w:numId="13" w16cid:durableId="1822888779">
    <w:abstractNumId w:val="2"/>
  </w:num>
  <w:num w:numId="14" w16cid:durableId="433599431">
    <w:abstractNumId w:val="1"/>
  </w:num>
  <w:num w:numId="15" w16cid:durableId="124259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75"/>
    <w:rsid w:val="002554CD"/>
    <w:rsid w:val="00293B83"/>
    <w:rsid w:val="002B4294"/>
    <w:rsid w:val="00333D0D"/>
    <w:rsid w:val="0041278C"/>
    <w:rsid w:val="004C049F"/>
    <w:rsid w:val="005000E2"/>
    <w:rsid w:val="00624D0B"/>
    <w:rsid w:val="006A3CE7"/>
    <w:rsid w:val="007A5CE6"/>
    <w:rsid w:val="00906075"/>
    <w:rsid w:val="00B86DEA"/>
    <w:rsid w:val="00C6554A"/>
    <w:rsid w:val="00C8610B"/>
    <w:rsid w:val="00CE755E"/>
    <w:rsid w:val="00ED7C44"/>
    <w:rsid w:val="00F7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9696F"/>
  <w15:chartTrackingRefBased/>
  <w15:docId w15:val="{919374BE-26EA-4768-BCDE-44D1DB81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wais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B89D068A2141C0A8E128A33676E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E22D5-DB16-474C-AEAB-1A5EA018CB17}"/>
      </w:docPartPr>
      <w:docPartBody>
        <w:p w:rsidR="00CE362D" w:rsidRDefault="00000000">
          <w:pPr>
            <w:pStyle w:val="84B89D068A2141C0A8E128A33676E0E7"/>
          </w:pPr>
          <w:r>
            <w:rPr>
              <w:lang w:bidi="en-GB"/>
            </w:rPr>
            <w:t>Heading 1</w:t>
          </w:r>
        </w:p>
      </w:docPartBody>
    </w:docPart>
    <w:docPart>
      <w:docPartPr>
        <w:name w:val="4E70A4BD16054BDD98236BE427DDB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235F0-AABA-40B2-9E20-9DD91CF9CD2F}"/>
      </w:docPartPr>
      <w:docPartBody>
        <w:p w:rsidR="00D16197" w:rsidRDefault="00000000" w:rsidP="00C6554A">
          <w:r>
            <w:rPr>
              <w:lang w:bidi="en-GB"/>
            </w:rPr>
            <w:t>To replace the placeholder text on this page, you can just select it all and then start typing. But don’t do that just yet!</w:t>
          </w:r>
        </w:p>
        <w:p w:rsidR="00CE362D" w:rsidRDefault="00000000">
          <w:pPr>
            <w:pStyle w:val="4E70A4BD16054BDD98236BE427DDBBE0"/>
          </w:pPr>
          <w:r>
            <w:rPr>
              <w:lang w:bidi="en-GB"/>
            </w:rPr>
            <w:t>First check out a few tips to help you quickly format your report. You might be amazed at how easy it is.</w:t>
          </w:r>
        </w:p>
      </w:docPartBody>
    </w:docPart>
    <w:docPart>
      <w:docPartPr>
        <w:name w:val="5C635F251BB54205A705F575BEDBC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8F6C4-2F21-4B86-9891-93099536F55F}"/>
      </w:docPartPr>
      <w:docPartBody>
        <w:p w:rsidR="00D16197" w:rsidRPr="00514122" w:rsidRDefault="00000000" w:rsidP="00C6554A">
          <w:pPr>
            <w:pStyle w:val="ListBullet"/>
          </w:pPr>
          <w:r w:rsidRPr="00514122">
            <w:rPr>
              <w:lang w:val="en-GB" w:bidi="en-GB"/>
            </w:rPr>
            <w:t xml:space="preserve">Need a heading? On the Home tab, in the Styles gallery, just click the heading style you want. </w:t>
          </w:r>
        </w:p>
        <w:p w:rsidR="00D16197" w:rsidRPr="00514122" w:rsidRDefault="00000000" w:rsidP="00C6554A">
          <w:pPr>
            <w:pStyle w:val="ListBullet"/>
          </w:pPr>
          <w:r w:rsidRPr="00514122">
            <w:rPr>
              <w:lang w:val="en-GB" w:bidi="en-GB"/>
            </w:rPr>
            <w:t>Notice other styles in that gallery as well, such as for a quote, a numbered list or a bulleted list like this one.</w:t>
          </w:r>
        </w:p>
        <w:p w:rsidR="00CE362D" w:rsidRDefault="00000000">
          <w:pPr>
            <w:pStyle w:val="5C635F251BB54205A705F575BEDBC2C8"/>
          </w:pPr>
          <w:r w:rsidRPr="00514122">
            <w:rPr>
              <w:lang w:bidi="en-GB"/>
            </w:rPr>
            <w:t>For best results when selecting text to copy</w:t>
          </w:r>
          <w:r w:rsidRPr="00514122">
            <w:rPr>
              <w:lang w:bidi="en-GB"/>
            </w:rPr>
            <w:t xml:space="preserve"> or edit, don’t include space to the left or right of the characters in your selection.</w:t>
          </w:r>
        </w:p>
      </w:docPartBody>
    </w:docPart>
    <w:docPart>
      <w:docPartPr>
        <w:name w:val="593ADA71022249AF8BE0DE2972D50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103CE-D735-49AF-9E2A-6AC6143FE0EB}"/>
      </w:docPartPr>
      <w:docPartBody>
        <w:p w:rsidR="00CE362D" w:rsidRDefault="00000000">
          <w:pPr>
            <w:pStyle w:val="593ADA71022249AF8BE0DE2972D50D14"/>
          </w:pPr>
          <w:r>
            <w:rPr>
              <w:lang w:bidi="en-GB"/>
            </w:rPr>
            <w:t>Heading 2</w:t>
          </w:r>
        </w:p>
      </w:docPartBody>
    </w:docPart>
    <w:docPart>
      <w:docPartPr>
        <w:name w:val="0F4F9067EBA44D17B08E21DA7A9B7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3B0F5-9409-4090-B2DD-4983C5693363}"/>
      </w:docPartPr>
      <w:docPartBody>
        <w:p w:rsidR="00D16197" w:rsidRDefault="00000000" w:rsidP="00C6554A">
          <w:r>
            <w:rPr>
              <w:lang w:bidi="en-GB"/>
            </w:rPr>
            <w:t>You might like the photo on the cover page as much as we do, but if it’s not ideal for your report, it’s easy to replace it with your own.</w:t>
          </w:r>
        </w:p>
        <w:p w:rsidR="00CE362D" w:rsidRDefault="00000000">
          <w:pPr>
            <w:pStyle w:val="0F4F9067EBA44D17B08E21DA7A9B77DD"/>
          </w:pPr>
          <w:r>
            <w:rPr>
              <w:lang w:bidi="en-GB"/>
            </w:rPr>
            <w:t>Just delete the pla</w:t>
          </w:r>
          <w:r>
            <w:rPr>
              <w:lang w:bidi="en-GB"/>
            </w:rPr>
            <w:t>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27120459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2D"/>
    <w:rsid w:val="00280087"/>
    <w:rsid w:val="00CE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B89D068A2141C0A8E128A33676E0E7">
    <w:name w:val="84B89D068A2141C0A8E128A33676E0E7"/>
  </w:style>
  <w:style w:type="paragraph" w:customStyle="1" w:styleId="4E70A4BD16054BDD98236BE427DDBBE0">
    <w:name w:val="4E70A4BD16054BDD98236BE427DDBBE0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5C635F251BB54205A705F575BEDBC2C8">
    <w:name w:val="5C635F251BB54205A705F575BEDBC2C8"/>
  </w:style>
  <w:style w:type="paragraph" w:customStyle="1" w:styleId="593ADA71022249AF8BE0DE2972D50D14">
    <w:name w:val="593ADA71022249AF8BE0DE2972D50D14"/>
  </w:style>
  <w:style w:type="paragraph" w:customStyle="1" w:styleId="0F4F9067EBA44D17B08E21DA7A9B77DD">
    <w:name w:val="0F4F9067EBA44D17B08E21DA7A9B77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Student%20report%20with%20photo.dotx</Template>
  <TotalTime>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tasleem</dc:creator>
  <cp:keywords/>
  <dc:description/>
  <cp:lastModifiedBy>awais tasleem</cp:lastModifiedBy>
  <cp:revision>3</cp:revision>
  <dcterms:created xsi:type="dcterms:W3CDTF">2023-03-07T18:12:00Z</dcterms:created>
  <dcterms:modified xsi:type="dcterms:W3CDTF">2023-03-08T10:56:00Z</dcterms:modified>
</cp:coreProperties>
</file>